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831721" w:rsidRDefault="00831721" w:rsidP="00831721">
      <w:pPr>
        <w:spacing w:before="120" w:after="0"/>
      </w:pPr>
      <w:r w:rsidRPr="0041428F"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1" layoutInCell="1" allowOverlap="1" wp14:anchorId="4F8376F5" wp14:editId="6214D7DD">
                <wp:simplePos x="0" y="0"/>
                <wp:positionH relativeFrom="column">
                  <wp:posOffset>-457200</wp:posOffset>
                </wp:positionH>
                <wp:positionV relativeFrom="paragraph">
                  <wp:posOffset>-457200</wp:posOffset>
                </wp:positionV>
                <wp:extent cx="8247888" cy="3026664"/>
                <wp:effectExtent l="0" t="0" r="1270" b="2540"/>
                <wp:wrapNone/>
                <wp:docPr id="19" name="Graphic 17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47888" cy="3026664"/>
                          <a:chOff x="-7144" y="-7144"/>
                          <a:chExt cx="6005513" cy="1924050"/>
                        </a:xfrm>
                      </wpg:grpSpPr>
                      <wps:wsp>
                        <wps:cNvPr id="20" name="Freeform: Shape 20"/>
                        <wps:cNvSpPr/>
                        <wps:spPr>
                          <a:xfrm>
                            <a:off x="2121694" y="-7144"/>
                            <a:ext cx="3876675" cy="1762125"/>
                          </a:xfrm>
                          <a:custGeom>
                            <a:avLst/>
                            <a:gdLst>
                              <a:gd name="connsiteX0" fmla="*/ 3869531 w 3876675"/>
                              <a:gd name="connsiteY0" fmla="*/ 1359694 h 1762125"/>
                              <a:gd name="connsiteX1" fmla="*/ 2359819 w 3876675"/>
                              <a:gd name="connsiteY1" fmla="*/ 1744504 h 1762125"/>
                              <a:gd name="connsiteX2" fmla="*/ 7144 w 3876675"/>
                              <a:gd name="connsiteY2" fmla="*/ 1287304 h 1762125"/>
                              <a:gd name="connsiteX3" fmla="*/ 7144 w 3876675"/>
                              <a:gd name="connsiteY3" fmla="*/ 7144 h 1762125"/>
                              <a:gd name="connsiteX4" fmla="*/ 3869531 w 3876675"/>
                              <a:gd name="connsiteY4" fmla="*/ 7144 h 1762125"/>
                              <a:gd name="connsiteX5" fmla="*/ 3869531 w 3876675"/>
                              <a:gd name="connsiteY5" fmla="*/ 1359694 h 176212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3876675" h="1762125">
                                <a:moveTo>
                                  <a:pt x="3869531" y="1359694"/>
                                </a:moveTo>
                                <a:cubicBezTo>
                                  <a:pt x="3869531" y="1359694"/>
                                  <a:pt x="3379946" y="1834039"/>
                                  <a:pt x="2359819" y="1744504"/>
                                </a:cubicBezTo>
                                <a:cubicBezTo>
                                  <a:pt x="1339691" y="1654969"/>
                                  <a:pt x="936784" y="1180624"/>
                                  <a:pt x="7144" y="1287304"/>
                                </a:cubicBezTo>
                                <a:lnTo>
                                  <a:pt x="7144" y="7144"/>
                                </a:lnTo>
                                <a:lnTo>
                                  <a:pt x="3869531" y="7144"/>
                                </a:lnTo>
                                <a:lnTo>
                                  <a:pt x="3869531" y="13596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Freeform: Shape 22"/>
                        <wps:cNvSpPr/>
                        <wps:spPr>
                          <a:xfrm>
                            <a:off x="-7144" y="-7144"/>
                            <a:ext cx="6000750" cy="1924050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1699736 h 1924050"/>
                              <a:gd name="connsiteX1" fmla="*/ 2934176 w 6000750"/>
                              <a:gd name="connsiteY1" fmla="*/ 1484471 h 1924050"/>
                              <a:gd name="connsiteX2" fmla="*/ 5998369 w 6000750"/>
                              <a:gd name="connsiteY2" fmla="*/ 893921 h 1924050"/>
                              <a:gd name="connsiteX3" fmla="*/ 5998369 w 6000750"/>
                              <a:gd name="connsiteY3" fmla="*/ 7144 h 1924050"/>
                              <a:gd name="connsiteX4" fmla="*/ 7144 w 6000750"/>
                              <a:gd name="connsiteY4" fmla="*/ 7144 h 1924050"/>
                              <a:gd name="connsiteX5" fmla="*/ 7144 w 6000750"/>
                              <a:gd name="connsiteY5" fmla="*/ 1699736 h 19240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1924050">
                                <a:moveTo>
                                  <a:pt x="7144" y="1699736"/>
                                </a:moveTo>
                                <a:cubicBezTo>
                                  <a:pt x="7144" y="1699736"/>
                                  <a:pt x="1410176" y="2317909"/>
                                  <a:pt x="2934176" y="1484471"/>
                                </a:cubicBezTo>
                                <a:cubicBezTo>
                                  <a:pt x="4459129" y="651986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lnTo>
                                  <a:pt x="7144" y="16997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Freeform: Shape 23"/>
                        <wps:cNvSpPr/>
                        <wps:spPr>
                          <a:xfrm>
                            <a:off x="-7144" y="-7144"/>
                            <a:ext cx="6000750" cy="904875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7144 h 904875"/>
                              <a:gd name="connsiteX1" fmla="*/ 7144 w 6000750"/>
                              <a:gd name="connsiteY1" fmla="*/ 613886 h 904875"/>
                              <a:gd name="connsiteX2" fmla="*/ 3546634 w 6000750"/>
                              <a:gd name="connsiteY2" fmla="*/ 574834 h 904875"/>
                              <a:gd name="connsiteX3" fmla="*/ 5998369 w 6000750"/>
                              <a:gd name="connsiteY3" fmla="*/ 893921 h 904875"/>
                              <a:gd name="connsiteX4" fmla="*/ 5998369 w 6000750"/>
                              <a:gd name="connsiteY4" fmla="*/ 7144 h 904875"/>
                              <a:gd name="connsiteX5" fmla="*/ 7144 w 6000750"/>
                              <a:gd name="connsiteY5" fmla="*/ 7144 h 9048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904875">
                                <a:moveTo>
                                  <a:pt x="7144" y="7144"/>
                                </a:moveTo>
                                <a:lnTo>
                                  <a:pt x="7144" y="613886"/>
                                </a:lnTo>
                                <a:cubicBezTo>
                                  <a:pt x="647224" y="1034891"/>
                                  <a:pt x="2136934" y="964406"/>
                                  <a:pt x="3546634" y="574834"/>
                                </a:cubicBezTo>
                                <a:cubicBezTo>
                                  <a:pt x="4882039" y="205264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0">
                                <a:schemeClr val="accent1"/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0" scaled="1"/>
                            <a:tileRect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Freeform: Shape 24"/>
                        <wps:cNvSpPr/>
                        <wps:spPr>
                          <a:xfrm>
                            <a:off x="3176111" y="924401"/>
                            <a:ext cx="2819400" cy="828675"/>
                          </a:xfrm>
                          <a:custGeom>
                            <a:avLst/>
                            <a:gdLst>
                              <a:gd name="connsiteX0" fmla="*/ 7144 w 2819400"/>
                              <a:gd name="connsiteY0" fmla="*/ 481489 h 828675"/>
                              <a:gd name="connsiteX1" fmla="*/ 1305401 w 2819400"/>
                              <a:gd name="connsiteY1" fmla="*/ 812959 h 828675"/>
                              <a:gd name="connsiteX2" fmla="*/ 2815114 w 2819400"/>
                              <a:gd name="connsiteY2" fmla="*/ 428149 h 828675"/>
                              <a:gd name="connsiteX3" fmla="*/ 2815114 w 2819400"/>
                              <a:gd name="connsiteY3" fmla="*/ 7144 h 828675"/>
                              <a:gd name="connsiteX4" fmla="*/ 7144 w 2819400"/>
                              <a:gd name="connsiteY4" fmla="*/ 481489 h 8286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819400" h="828675">
                                <a:moveTo>
                                  <a:pt x="7144" y="481489"/>
                                </a:moveTo>
                                <a:cubicBezTo>
                                  <a:pt x="380524" y="602456"/>
                                  <a:pt x="751999" y="764381"/>
                                  <a:pt x="1305401" y="812959"/>
                                </a:cubicBezTo>
                                <a:cubicBezTo>
                                  <a:pt x="2325529" y="902494"/>
                                  <a:pt x="2815114" y="428149"/>
                                  <a:pt x="2815114" y="428149"/>
                                </a:cubicBezTo>
                                <a:lnTo>
                                  <a:pt x="2815114" y="7144"/>
                                </a:lnTo>
                                <a:cubicBezTo>
                                  <a:pt x="2332196" y="236696"/>
                                  <a:pt x="1376839" y="568166"/>
                                  <a:pt x="7144" y="481489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2"/>
                              </a:gs>
                              <a:gs pos="100000">
                                <a:schemeClr val="accent2">
                                  <a:lumMod val="75000"/>
                                </a:schemeClr>
                              </a:gs>
                            </a:gsLst>
                            <a:lin ang="0" scaled="1"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7FC42C" id="Graphic 17" o:spid="_x0000_s1026" style="position:absolute;margin-left:-36pt;margin-top:-36pt;width:649.45pt;height:238.3pt;z-index:-251657216;mso-width-relative:margin;mso-height-relative:margin" coordorigin="-71,-71" coordsize="60055,19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">
                <v:shape id="Freeform: Shape 20" o:spid="_x0000_s1027" style="position:absolute;left:21216;top:-71;width:38767;height:17620;visibility:visible;mso-wrap-style:square;v-text-anchor:middle" coordsize="3876675,176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" path="m3869531,1359694v,,-489585,474345,-1509712,384810c1339691,1654969,936784,1180624,7144,1287304l7144,7144r3862387,l3869531,1359694xe" fillcolor="#009dd9 [3205]" stroked="f">
                  <v:stroke joinstyle="miter"/>
                  <v:path arrowok="t" o:connecttype="custom" o:connectlocs="3869531,1359694;2359819,1744504;7144,1287304;7144,7144;3869531,7144;3869531,1359694" o:connectangles="0,0,0,0,0,0"/>
                </v:shape>
                <v:shape id="Freeform: Shape 22" o:spid="_x0000_s1028" style="position:absolute;left:-71;top:-71;width:60007;height:19240;visibility:visible;mso-wrap-style:square;v-text-anchor:middle" coordsize="6000750,1924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" path="m7144,1699736v,,1403032,618173,2927032,-215265c4459129,651986,5998369,893921,5998369,893921r,-886777l7144,7144r,1692592xe" fillcolor="#17406d [3204]" stroked="f">
                  <v:stroke joinstyle="miter"/>
                  <v:path arrowok="t" o:connecttype="custom" o:connectlocs="7144,1699736;2934176,1484471;5998369,893921;5998369,7144;7144,7144;7144,1699736" o:connectangles="0,0,0,0,0,0"/>
                </v:shape>
                <v:shape id="Freeform: Shape 23" o:spid="_x0000_s1029" style="position:absolute;left:-71;top:-71;width:60007;height:9048;visibility:visible;mso-wrap-style:square;v-text-anchor:middle" coordsize="6000750,90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" path="m7144,7144r,606742c647224,1034891,2136934,964406,3546634,574834,4882039,205264,5998369,893921,5998369,893921r,-886777l7144,7144xe" fillcolor="#17406d [3204]" stroked="f">
                  <v:fill color2="#4389d7 [1940]" rotate="t" angle="90" focus="100%" type="gradient"/>
                  <v:stroke joinstyle="miter"/>
                  <v:path arrowok="t" o:connecttype="custom" o:connectlocs="7144,7144;7144,613886;3546634,574834;5998369,893921;5998369,7144;7144,7144" o:connectangles="0,0,0,0,0,0"/>
                </v:shape>
                <v:shape id="Freeform: Shape 24" o:spid="_x0000_s1030" style="position:absolute;left:31761;top:9244;width:28194;height:8286;visibility:visible;mso-wrap-style:square;v-text-anchor:middle" coordsize="2819400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" path="m7144,481489c380524,602456,751999,764381,1305401,812959,2325529,902494,2815114,428149,2815114,428149r,-421005c2332196,236696,1376839,568166,7144,481489xe" fillcolor="#009dd9 [3205]" stroked="f">
                  <v:fill color2="#0075a2 [2405]" angle="90" focus="100%" type="gradient"/>
                  <v:stroke joinstyle="miter"/>
                  <v:path arrowok="t" o:connecttype="custom" o:connectlocs="7144,481489;1305401,812959;2815114,428149;2815114,7144;7144,481489" o:connectangles="0,0,0,0,0"/>
                </v:shape>
                <w10:anchorlock/>
              </v:group>
            </w:pict>
          </mc:Fallback>
        </mc:AlternateContent>
      </w:r>
    </w:p>
    <w:tbl>
      <w:tblPr>
        <w:tblW w:w="5000" w:type="pct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Header layout table"/>
      </w:tblPr>
      <w:tblGrid>
        <w:gridCol w:w="10800"/>
      </w:tblGrid>
      <w:tr w:rsidR="00A66B18" w:rsidRPr="0041428F" w:rsidTr="00A6783B">
        <w:trPr>
          <w:trHeight w:val="270"/>
          <w:jc w:val="center"/>
        </w:trPr>
        <w:tc>
          <w:tcPr>
            <w:tcW w:w="10800" w:type="dxa"/>
          </w:tcPr>
          <w:p w:rsidR="00A66B18" w:rsidRPr="0041428F" w:rsidRDefault="00A66B18" w:rsidP="00A66B18">
            <w:pPr>
              <w:pStyle w:val="ContactInfo"/>
              <w:rPr>
                <w:color w:val="000000" w:themeColor="text1"/>
              </w:rPr>
            </w:pPr>
            <w:r w:rsidRPr="0041428F">
              <w:rPr>
                <w:noProof/>
                <w:color w:val="000000" w:themeColor="text1"/>
              </w:rPr>
              <mc:AlternateContent>
                <mc:Choice Requires="wps">
                  <w:drawing>
                    <wp:inline distT="0" distB="0" distL="0" distR="0" wp14:anchorId="29E64234" wp14:editId="0186833C">
                      <wp:extent cx="5753100" cy="1181100"/>
                      <wp:effectExtent l="19050" t="19050" r="19050" b="19050"/>
                      <wp:docPr id="18" name="Shape 61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9DA099E0-27DA-42BD-9D42-E4CA07B78FDD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53100" cy="1181100"/>
                              </a:xfrm>
                              <a:prstGeom prst="rect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  <a:miter lim="400000"/>
                              </a:ln>
                              <a:extLst>
                                <a:ext uri="{C572A759-6A51-4108-AA02-DFA0A04FC94B}">
                                  <ma14:wrappingTextBoxFlag xmlns:lc="http://schemas.openxmlformats.org/drawingml/2006/lockedCanvas" xmlns="" xmlns:ma14="http://schemas.microsoft.com/office/mac/drawingml/2011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val="1"/>
                                </a:ext>
                              </a:extLst>
                            </wps:spPr>
                            <wps:txbx>
                              <w:txbxContent>
                                <w:p w:rsidR="00945074" w:rsidRDefault="00945074" w:rsidP="00945074">
                                  <w:pPr>
                                    <w:pStyle w:val="Logo"/>
                                  </w:pPr>
                                  <w:r>
                                    <w:t>HACKATHON</w:t>
                                  </w:r>
                                  <w:r>
                                    <w:t>- 3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945074" w:rsidRPr="00945074" w:rsidRDefault="00945074" w:rsidP="00945074"/>
                                <w:p w:rsidR="00945074" w:rsidRPr="00BA0E19" w:rsidRDefault="00945074" w:rsidP="00945074">
                                  <w:p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u w:val="single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 </w:t>
                                  </w:r>
                                  <w:r w:rsidRPr="00BA0E19"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u w:val="single"/>
                                    </w:rPr>
                                    <w:t xml:space="preserve">DAY </w:t>
                                  </w: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u w:val="single"/>
                                    </w:rPr>
                                    <w:t>–</w:t>
                                  </w:r>
                                  <w:r w:rsidRPr="00BA0E19"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u w:val="singl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u w:val="single"/>
                                    </w:rPr>
                                    <w:t xml:space="preserve">4 </w:t>
                                  </w:r>
                                  <w:r w:rsidRPr="00945074"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u w:val="single"/>
                                    </w:rPr>
                                    <w:t>BUILDING DYNAMIC FRONTEND</w:t>
                                  </w: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u w:val="single"/>
                                    </w:rPr>
                                    <w:t xml:space="preserve"> </w:t>
                                  </w:r>
                                  <w:r w:rsidRPr="00945074"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u w:val="single"/>
                                    </w:rPr>
                                    <w:t>COMPONENTS</w:t>
                                  </w:r>
                                </w:p>
                                <w:p w:rsidR="00A66B18" w:rsidRPr="00AA089B" w:rsidRDefault="00A66B18" w:rsidP="00945074">
                                  <w:pPr>
                                    <w:pStyle w:val="Logo"/>
                                    <w:jc w:val="left"/>
                                  </w:pPr>
                                </w:p>
                              </w:txbxContent>
                            </wps:txbx>
                            <wps:bodyPr wrap="square" lIns="19050" tIns="19050" rIns="19050" bIns="19050" anchor="ctr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9E64234" id="Shape 61" o:spid="_x0000_s1026" style="width:453pt;height:9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" filled="f" strokecolor="white [3212]" strokeweight="3pt">
                      <v:stroke miterlimit="4"/>
                      <v:textbox inset="1.5pt,1.5pt,1.5pt,1.5pt">
                        <w:txbxContent>
                          <w:p w:rsidR="00945074" w:rsidRDefault="00945074" w:rsidP="00945074">
                            <w:pPr>
                              <w:pStyle w:val="Logo"/>
                            </w:pPr>
                            <w:r>
                              <w:t>HACKATHON</w:t>
                            </w:r>
                            <w:r>
                              <w:t>- 3</w:t>
                            </w:r>
                            <w:r>
                              <w:t xml:space="preserve"> </w:t>
                            </w:r>
                          </w:p>
                          <w:p w:rsidR="00945074" w:rsidRPr="00945074" w:rsidRDefault="00945074" w:rsidP="00945074"/>
                          <w:p w:rsidR="00945074" w:rsidRPr="00BA0E19" w:rsidRDefault="00945074" w:rsidP="00945074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r w:rsidRPr="00BA0E19">
                              <w:rPr>
                                <w:color w:val="FFFFFF" w:themeColor="background1"/>
                                <w:sz w:val="28"/>
                                <w:szCs w:val="28"/>
                                <w:u w:val="single"/>
                              </w:rPr>
                              <w:t xml:space="preserve">DAY </w:t>
                            </w: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  <w:u w:val="single"/>
                              </w:rPr>
                              <w:t>–</w:t>
                            </w:r>
                            <w:r w:rsidRPr="00BA0E19">
                              <w:rPr>
                                <w:color w:val="FFFFFF" w:themeColor="background1"/>
                                <w:sz w:val="28"/>
                                <w:szCs w:val="28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  <w:u w:val="single"/>
                              </w:rPr>
                              <w:t xml:space="preserve">4 </w:t>
                            </w:r>
                            <w:r w:rsidRPr="00945074">
                              <w:rPr>
                                <w:color w:val="FFFFFF" w:themeColor="background1"/>
                                <w:sz w:val="28"/>
                                <w:szCs w:val="28"/>
                                <w:u w:val="single"/>
                              </w:rPr>
                              <w:t>BUILDING DYNAMIC FRONTEND</w:t>
                            </w: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  <w:u w:val="single"/>
                              </w:rPr>
                              <w:t xml:space="preserve"> </w:t>
                            </w:r>
                            <w:r w:rsidRPr="00945074">
                              <w:rPr>
                                <w:color w:val="FFFFFF" w:themeColor="background1"/>
                                <w:sz w:val="28"/>
                                <w:szCs w:val="28"/>
                                <w:u w:val="single"/>
                              </w:rPr>
                              <w:t>COMPONENTS</w:t>
                            </w:r>
                          </w:p>
                          <w:p w:rsidR="00A66B18" w:rsidRPr="00AA089B" w:rsidRDefault="00A66B18" w:rsidP="00945074">
                            <w:pPr>
                              <w:pStyle w:val="Logo"/>
                              <w:jc w:val="left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615018" w:rsidRPr="0041428F" w:rsidTr="00A6783B">
        <w:trPr>
          <w:trHeight w:val="2691"/>
          <w:jc w:val="center"/>
        </w:trPr>
        <w:tc>
          <w:tcPr>
            <w:tcW w:w="10800" w:type="dxa"/>
            <w:vAlign w:val="bottom"/>
          </w:tcPr>
          <w:p w:rsidR="00945074" w:rsidRPr="00BB231E" w:rsidRDefault="00945074" w:rsidP="00945074">
            <w:pPr>
              <w:pStyle w:val="ContactInfo"/>
              <w:ind w:left="0"/>
            </w:pPr>
            <w:r>
              <w:rPr>
                <w:color w:val="FF0000"/>
              </w:rPr>
              <w:t xml:space="preserve">           </w:t>
            </w:r>
            <w:r w:rsidRPr="00BB231E">
              <w:t>Name: Mariam Shabbir</w:t>
            </w:r>
          </w:p>
          <w:p w:rsidR="00945074" w:rsidRPr="00BB231E" w:rsidRDefault="00945074" w:rsidP="00945074">
            <w:pPr>
              <w:pStyle w:val="ContactInfo"/>
              <w:ind w:left="0"/>
            </w:pPr>
            <w:r w:rsidRPr="00BB231E">
              <w:t xml:space="preserve">           Roll no: 00156686</w:t>
            </w:r>
          </w:p>
          <w:p w:rsidR="00945074" w:rsidRDefault="00945074" w:rsidP="00945074">
            <w:pPr>
              <w:pStyle w:val="ContactInfo"/>
              <w:ind w:left="0"/>
              <w:rPr>
                <w:color w:val="FF0000"/>
              </w:rPr>
            </w:pPr>
          </w:p>
          <w:p w:rsidR="00A66B18" w:rsidRPr="00A66B18" w:rsidRDefault="00A66B18" w:rsidP="00A66B18">
            <w:pPr>
              <w:pStyle w:val="ContactInfo"/>
            </w:pPr>
          </w:p>
          <w:p w:rsidR="003E24DF" w:rsidRPr="0041428F" w:rsidRDefault="003E24DF" w:rsidP="00945074">
            <w:pPr>
              <w:pStyle w:val="ContactInfo"/>
              <w:ind w:left="0"/>
            </w:pPr>
          </w:p>
          <w:p w:rsidR="003E24DF" w:rsidRPr="00A66B18" w:rsidRDefault="003E24DF" w:rsidP="00A66B18">
            <w:pPr>
              <w:pStyle w:val="ContactInfo"/>
            </w:pPr>
          </w:p>
          <w:p w:rsidR="003E24DF" w:rsidRPr="0041428F" w:rsidRDefault="003E24DF" w:rsidP="00945074">
            <w:pPr>
              <w:pStyle w:val="ContactInfo"/>
              <w:ind w:left="0"/>
              <w:rPr>
                <w:color w:val="000000" w:themeColor="text1"/>
              </w:rPr>
            </w:pPr>
          </w:p>
        </w:tc>
      </w:tr>
    </w:tbl>
    <w:p w:rsidR="00AF6F46" w:rsidRPr="00AF6F46" w:rsidRDefault="00945074" w:rsidP="00945074">
      <w:pPr>
        <w:ind w:left="0"/>
        <w:rPr>
          <w:color w:val="0070C0"/>
        </w:rPr>
      </w:pPr>
      <w:r>
        <w:t xml:space="preserve">            </w:t>
      </w:r>
      <w:r w:rsidR="00AF6F46" w:rsidRPr="00AF6F46">
        <w:rPr>
          <w:color w:val="0070C0"/>
        </w:rPr>
        <w:t>Responsive Dynamic Components</w:t>
      </w:r>
    </w:p>
    <w:p w:rsidR="00AF6F46" w:rsidRPr="00945074" w:rsidRDefault="00AF6F46" w:rsidP="00AF6F46">
      <w:pPr>
        <w:rPr>
          <w:color w:val="000000" w:themeColor="text1"/>
        </w:rPr>
      </w:pPr>
      <w:r w:rsidRPr="00945074">
        <w:rPr>
          <w:color w:val="000000" w:themeColor="text1"/>
        </w:rPr>
        <w:t>Using Tailwind CSS, I built and styled components like the Navbar, Footer, and Hero section, ensuring they adapt seamlessly across different screen sizes.</w:t>
      </w:r>
    </w:p>
    <w:p w:rsidR="00AF6F46" w:rsidRDefault="00AF6F46" w:rsidP="00AF6F46"/>
    <w:p w:rsidR="00AF6F46" w:rsidRPr="00AF6F46" w:rsidRDefault="00AF6F46" w:rsidP="00AF6F46">
      <w:pPr>
        <w:rPr>
          <w:color w:val="4389D7" w:themeColor="text2" w:themeTint="99"/>
        </w:rPr>
      </w:pPr>
      <w:r w:rsidRPr="00945074">
        <w:rPr>
          <w:rFonts w:ascii="Segoe UI Emoji" w:hAnsi="Segoe UI Emoji" w:cs="Segoe UI Emoji"/>
          <w:color w:val="00B050"/>
        </w:rPr>
        <w:t>✅</w:t>
      </w:r>
      <w:r w:rsidRPr="00AF6F46">
        <w:rPr>
          <w:color w:val="4389D7" w:themeColor="text2" w:themeTint="99"/>
        </w:rPr>
        <w:t xml:space="preserve"> Product Listing Page</w:t>
      </w:r>
    </w:p>
    <w:p w:rsidR="00AF6F46" w:rsidRPr="00945074" w:rsidRDefault="00AF6F46" w:rsidP="00AF6F46">
      <w:pPr>
        <w:rPr>
          <w:color w:val="000000" w:themeColor="text1"/>
        </w:rPr>
      </w:pPr>
      <w:r w:rsidRPr="00945074">
        <w:rPr>
          <w:color w:val="000000" w:themeColor="text1"/>
        </w:rPr>
        <w:t>Fetched and displayed products dynamically via API integration. I designed a responsive grid layout for the products, making them visually appealing and user-friendly.</w:t>
      </w:r>
    </w:p>
    <w:p w:rsidR="00AF6F46" w:rsidRDefault="00AF6F46" w:rsidP="00AF6F46"/>
    <w:p w:rsidR="00AF6F46" w:rsidRPr="00AF6F46" w:rsidRDefault="00AF6F46" w:rsidP="00AF6F46">
      <w:pPr>
        <w:rPr>
          <w:color w:val="4389D7" w:themeColor="text2" w:themeTint="99"/>
        </w:rPr>
      </w:pPr>
      <w:r w:rsidRPr="00945074">
        <w:rPr>
          <w:rFonts w:ascii="Segoe UI Emoji" w:hAnsi="Segoe UI Emoji" w:cs="Segoe UI Emoji"/>
          <w:color w:val="00B050"/>
        </w:rPr>
        <w:t>✅</w:t>
      </w:r>
      <w:r w:rsidRPr="00AF6F46">
        <w:rPr>
          <w:color w:val="4389D7" w:themeColor="text2" w:themeTint="99"/>
        </w:rPr>
        <w:t xml:space="preserve"> Individual Product Details Page</w:t>
      </w:r>
    </w:p>
    <w:p w:rsidR="00AF6F46" w:rsidRPr="00945074" w:rsidRDefault="00AF6F46" w:rsidP="00AF6F46">
      <w:pPr>
        <w:rPr>
          <w:color w:val="000000" w:themeColor="text1"/>
        </w:rPr>
      </w:pPr>
      <w:r w:rsidRPr="00945074">
        <w:rPr>
          <w:color w:val="000000" w:themeColor="text1"/>
        </w:rPr>
        <w:t>Leveraging dynamic routing, I enabled each product to have its own detailed page. These pages feature the product's description, pricing, and an interactive Add to Cart button that updates the cart in real-time.</w:t>
      </w:r>
    </w:p>
    <w:p w:rsidR="00AF6F46" w:rsidRDefault="00AF6F46" w:rsidP="00AF6F46"/>
    <w:p w:rsidR="00AF6F46" w:rsidRPr="00AF6F46" w:rsidRDefault="00AF6F46" w:rsidP="00AF6F46">
      <w:pPr>
        <w:rPr>
          <w:color w:val="4389D7" w:themeColor="text2" w:themeTint="99"/>
        </w:rPr>
      </w:pPr>
      <w:r w:rsidRPr="00945074">
        <w:rPr>
          <w:rFonts w:ascii="Segoe UI Emoji" w:hAnsi="Segoe UI Emoji" w:cs="Segoe UI Emoji"/>
          <w:color w:val="00B050"/>
        </w:rPr>
        <w:t>✅</w:t>
      </w:r>
      <w:r w:rsidRPr="00AF6F46">
        <w:rPr>
          <w:color w:val="4389D7" w:themeColor="text2" w:themeTint="99"/>
        </w:rPr>
        <w:t xml:space="preserve"> "Add to Cart" Functionality</w:t>
      </w:r>
    </w:p>
    <w:p w:rsidR="00AF6F46" w:rsidRPr="00945074" w:rsidRDefault="00AF6F46" w:rsidP="00AF6F46">
      <w:pPr>
        <w:rPr>
          <w:color w:val="000000" w:themeColor="text1"/>
        </w:rPr>
      </w:pPr>
      <w:r w:rsidRPr="00945074">
        <w:rPr>
          <w:color w:val="000000" w:themeColor="text1"/>
        </w:rPr>
        <w:t xml:space="preserve">Using </w:t>
      </w:r>
      <w:r w:rsidRPr="00945074">
        <w:rPr>
          <w:color w:val="000000" w:themeColor="text1"/>
          <w:highlight w:val="yellow"/>
        </w:rPr>
        <w:t>React's</w:t>
      </w:r>
      <w:r w:rsidRPr="00945074">
        <w:rPr>
          <w:color w:val="000000" w:themeColor="text1"/>
        </w:rPr>
        <w:t xml:space="preserve"> Context API and the use </w:t>
      </w:r>
      <w:r w:rsidRPr="00945074">
        <w:rPr>
          <w:color w:val="000000" w:themeColor="text1"/>
          <w:highlight w:val="yellow"/>
        </w:rPr>
        <w:t>State hook</w:t>
      </w:r>
      <w:r w:rsidRPr="00945074">
        <w:rPr>
          <w:color w:val="000000" w:themeColor="text1"/>
        </w:rPr>
        <w:t>, I achieved a scalable and reusable solution to manage cart-related state across the app.</w:t>
      </w:r>
    </w:p>
    <w:p w:rsidR="00AF6F46" w:rsidRDefault="00AF6F46" w:rsidP="00AF6F46"/>
    <w:p w:rsidR="00AF6F46" w:rsidRDefault="00AF6F46" w:rsidP="00AF6F4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715125" cy="7981950"/>
            <wp:effectExtent l="0" t="0" r="9525" b="0"/>
            <wp:docPr id="3525816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79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F46" w:rsidRDefault="00AF6F46" w:rsidP="00AF6F46">
      <w:pPr>
        <w:rPr>
          <w:noProof/>
        </w:rPr>
      </w:pPr>
    </w:p>
    <w:p w:rsidR="00AF6F46" w:rsidRDefault="00AF6F46" w:rsidP="00AF6F46">
      <w:r>
        <w:rPr>
          <w:noProof/>
        </w:rPr>
        <w:lastRenderedPageBreak/>
        <w:drawing>
          <wp:inline distT="0" distB="0" distL="0" distR="0">
            <wp:extent cx="6334125" cy="4295775"/>
            <wp:effectExtent l="0" t="0" r="9525" b="9525"/>
            <wp:docPr id="34397618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6F46">
        <w:t xml:space="preserve"> </w:t>
      </w:r>
      <w:r>
        <w:rPr>
          <w:noProof/>
        </w:rPr>
        <w:lastRenderedPageBreak/>
        <w:drawing>
          <wp:inline distT="0" distB="0" distL="0" distR="0">
            <wp:extent cx="6524625" cy="5572125"/>
            <wp:effectExtent l="0" t="0" r="9525" b="9525"/>
            <wp:docPr id="165197050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F46" w:rsidRDefault="00AF6F46" w:rsidP="00AF6F46">
      <w:r>
        <w:rPr>
          <w:noProof/>
        </w:rPr>
        <w:lastRenderedPageBreak/>
        <w:drawing>
          <wp:inline distT="0" distB="0" distL="0" distR="0">
            <wp:extent cx="6210300" cy="3855720"/>
            <wp:effectExtent l="0" t="0" r="0" b="0"/>
            <wp:docPr id="1262700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F46" w:rsidRDefault="00AF6F46" w:rsidP="00AF6F46"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86374348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F46" w:rsidRDefault="004127BB" w:rsidP="00AF6F46"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7368393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7BB" w:rsidRDefault="004127BB" w:rsidP="00AF6F46"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2002258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7BB" w:rsidRDefault="004127BB" w:rsidP="004127BB">
      <w:pPr>
        <w:tabs>
          <w:tab w:val="left" w:pos="3555"/>
        </w:tabs>
      </w:pPr>
      <w:r>
        <w:lastRenderedPageBreak/>
        <w:tab/>
      </w:r>
      <w:r>
        <w:rPr>
          <w:noProof/>
        </w:rPr>
        <w:drawing>
          <wp:inline distT="0" distB="0" distL="0" distR="0">
            <wp:extent cx="6524625" cy="3855720"/>
            <wp:effectExtent l="0" t="0" r="9525" b="0"/>
            <wp:docPr id="188973180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7BB" w:rsidRPr="00AF6F46" w:rsidRDefault="004127BB" w:rsidP="004127BB">
      <w:pPr>
        <w:tabs>
          <w:tab w:val="left" w:pos="3555"/>
        </w:tabs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62586646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127BB" w:rsidRPr="00AF6F46" w:rsidSect="00A66B18"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FD1C89" w:rsidRDefault="00FD1C89" w:rsidP="00A66B18">
      <w:pPr>
        <w:spacing w:before="0" w:after="0"/>
      </w:pPr>
      <w:r>
        <w:separator/>
      </w:r>
    </w:p>
  </w:endnote>
  <w:endnote w:type="continuationSeparator" w:id="0">
    <w:p w:rsidR="00FD1C89" w:rsidRDefault="00FD1C89" w:rsidP="00A66B18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2AC7EDFE" w:usb2="00000012" w:usb3="00000000" w:csb0="0002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FD1C89" w:rsidRDefault="00FD1C89" w:rsidP="00A66B18">
      <w:pPr>
        <w:spacing w:before="0" w:after="0"/>
      </w:pPr>
      <w:r>
        <w:separator/>
      </w:r>
    </w:p>
  </w:footnote>
  <w:footnote w:type="continuationSeparator" w:id="0">
    <w:p w:rsidR="00FD1C89" w:rsidRDefault="00FD1C89" w:rsidP="00A66B18"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removeDateAndTime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F46"/>
    <w:rsid w:val="00061CB2"/>
    <w:rsid w:val="00083BAA"/>
    <w:rsid w:val="0010680C"/>
    <w:rsid w:val="00152B0B"/>
    <w:rsid w:val="001766D6"/>
    <w:rsid w:val="00192419"/>
    <w:rsid w:val="001C270D"/>
    <w:rsid w:val="001E2320"/>
    <w:rsid w:val="00214E28"/>
    <w:rsid w:val="00352B81"/>
    <w:rsid w:val="00394757"/>
    <w:rsid w:val="003A0150"/>
    <w:rsid w:val="003D734A"/>
    <w:rsid w:val="003E24DF"/>
    <w:rsid w:val="004127BB"/>
    <w:rsid w:val="0041428F"/>
    <w:rsid w:val="004A2B0D"/>
    <w:rsid w:val="0058748F"/>
    <w:rsid w:val="005C023D"/>
    <w:rsid w:val="005C2210"/>
    <w:rsid w:val="00615018"/>
    <w:rsid w:val="0062123A"/>
    <w:rsid w:val="00646E75"/>
    <w:rsid w:val="006B5311"/>
    <w:rsid w:val="006F6F10"/>
    <w:rsid w:val="00783E79"/>
    <w:rsid w:val="007B5AE8"/>
    <w:rsid w:val="007F5192"/>
    <w:rsid w:val="00831721"/>
    <w:rsid w:val="00862A06"/>
    <w:rsid w:val="00945074"/>
    <w:rsid w:val="00A26FE7"/>
    <w:rsid w:val="00A66B18"/>
    <w:rsid w:val="00A6783B"/>
    <w:rsid w:val="00A96CF8"/>
    <w:rsid w:val="00AA089B"/>
    <w:rsid w:val="00AE1388"/>
    <w:rsid w:val="00AF3982"/>
    <w:rsid w:val="00AF6F46"/>
    <w:rsid w:val="00B50294"/>
    <w:rsid w:val="00B57D6E"/>
    <w:rsid w:val="00B93312"/>
    <w:rsid w:val="00C701F7"/>
    <w:rsid w:val="00C70786"/>
    <w:rsid w:val="00D10958"/>
    <w:rsid w:val="00D66593"/>
    <w:rsid w:val="00DE6DA2"/>
    <w:rsid w:val="00DF2D30"/>
    <w:rsid w:val="00E4786A"/>
    <w:rsid w:val="00E55D74"/>
    <w:rsid w:val="00E6540C"/>
    <w:rsid w:val="00E81E2A"/>
    <w:rsid w:val="00EE0952"/>
    <w:rsid w:val="00FD1C89"/>
    <w:rsid w:val="00FE0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6A1189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8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iPriority="6" w:unhideWhenUsed="1" w:qFormat="1"/>
    <w:lsdException w:name="Signature" w:semiHidden="1" w:uiPriority="7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iPriority="4" w:unhideWhenUsed="1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945074"/>
    <w:pPr>
      <w:spacing w:before="40" w:after="360"/>
      <w:ind w:left="720" w:right="720"/>
    </w:pPr>
    <w:rPr>
      <w:rFonts w:eastAsiaTheme="minorHAnsi"/>
      <w:color w:val="595959" w:themeColor="text1" w:themeTint="A6"/>
      <w:kern w:val="20"/>
      <w:szCs w:val="20"/>
    </w:rPr>
  </w:style>
  <w:style w:type="paragraph" w:styleId="Heading1">
    <w:name w:val="heading 1"/>
    <w:basedOn w:val="Normal"/>
    <w:next w:val="Normal"/>
    <w:link w:val="Heading1Char"/>
    <w:uiPriority w:val="8"/>
    <w:unhideWhenUsed/>
    <w:qFormat/>
    <w:rsid w:val="003E24DF"/>
    <w:pPr>
      <w:spacing w:before="0"/>
      <w:contextualSpacing/>
      <w:outlineLvl w:val="0"/>
    </w:pPr>
    <w:rPr>
      <w:rFonts w:asciiTheme="majorHAnsi" w:eastAsiaTheme="majorEastAsia" w:hAnsiTheme="majorHAnsi" w:cstheme="majorBidi"/>
      <w:caps/>
      <w:color w:val="112F51" w:themeColor="accent1" w:themeShade="BF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2B0D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112F5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8"/>
    <w:rsid w:val="003E24DF"/>
    <w:rPr>
      <w:rFonts w:asciiTheme="majorHAnsi" w:eastAsiaTheme="majorEastAsia" w:hAnsiTheme="majorHAnsi" w:cstheme="majorBidi"/>
      <w:caps/>
      <w:color w:val="112F51" w:themeColor="accent1" w:themeShade="BF"/>
      <w:kern w:val="20"/>
      <w:sz w:val="20"/>
      <w:szCs w:val="20"/>
    </w:rPr>
  </w:style>
  <w:style w:type="paragraph" w:customStyle="1" w:styleId="Recipient">
    <w:name w:val="Recipient"/>
    <w:basedOn w:val="Normal"/>
    <w:uiPriority w:val="3"/>
    <w:qFormat/>
    <w:rsid w:val="00A66B18"/>
    <w:pPr>
      <w:spacing w:before="840" w:after="40"/>
    </w:pPr>
    <w:rPr>
      <w:b/>
      <w:bCs/>
      <w:color w:val="000000" w:themeColor="text1"/>
    </w:rPr>
  </w:style>
  <w:style w:type="paragraph" w:styleId="Salutation">
    <w:name w:val="Salutation"/>
    <w:basedOn w:val="Normal"/>
    <w:link w:val="SalutationChar"/>
    <w:uiPriority w:val="4"/>
    <w:unhideWhenUsed/>
    <w:qFormat/>
    <w:rsid w:val="00A66B18"/>
    <w:pPr>
      <w:spacing w:before="720"/>
    </w:pPr>
  </w:style>
  <w:style w:type="character" w:customStyle="1" w:styleId="SalutationChar">
    <w:name w:val="Salutation Char"/>
    <w:basedOn w:val="DefaultParagraphFont"/>
    <w:link w:val="Salutation"/>
    <w:uiPriority w:val="4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styleId="Closing">
    <w:name w:val="Closing"/>
    <w:basedOn w:val="Normal"/>
    <w:next w:val="Signature"/>
    <w:link w:val="ClosingChar"/>
    <w:uiPriority w:val="6"/>
    <w:unhideWhenUsed/>
    <w:qFormat/>
    <w:rsid w:val="00A6783B"/>
    <w:pPr>
      <w:spacing w:before="480" w:after="960"/>
    </w:pPr>
  </w:style>
  <w:style w:type="character" w:customStyle="1" w:styleId="ClosingChar">
    <w:name w:val="Closing Char"/>
    <w:basedOn w:val="DefaultParagraphFont"/>
    <w:link w:val="Closing"/>
    <w:uiPriority w:val="6"/>
    <w:rsid w:val="00A6783B"/>
    <w:rPr>
      <w:rFonts w:eastAsiaTheme="minorHAnsi"/>
      <w:color w:val="595959" w:themeColor="text1" w:themeTint="A6"/>
      <w:kern w:val="20"/>
      <w:szCs w:val="20"/>
    </w:rPr>
  </w:style>
  <w:style w:type="paragraph" w:styleId="Signature">
    <w:name w:val="Signature"/>
    <w:basedOn w:val="Normal"/>
    <w:link w:val="SignatureChar"/>
    <w:uiPriority w:val="7"/>
    <w:unhideWhenUsed/>
    <w:qFormat/>
    <w:rsid w:val="00A6783B"/>
    <w:pPr>
      <w:contextualSpacing/>
    </w:pPr>
    <w:rPr>
      <w:b/>
      <w:bCs/>
      <w:color w:val="17406D" w:themeColor="accent1"/>
    </w:rPr>
  </w:style>
  <w:style w:type="character" w:customStyle="1" w:styleId="SignatureChar">
    <w:name w:val="Signature Char"/>
    <w:basedOn w:val="DefaultParagraphFont"/>
    <w:link w:val="Signature"/>
    <w:uiPriority w:val="7"/>
    <w:rsid w:val="00A6783B"/>
    <w:rPr>
      <w:rFonts w:eastAsiaTheme="minorHAnsi"/>
      <w:b/>
      <w:bCs/>
      <w:color w:val="17406D" w:themeColor="accent1"/>
      <w:kern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E24DF"/>
    <w:pPr>
      <w:spacing w:after="0"/>
      <w:jc w:val="right"/>
    </w:pPr>
  </w:style>
  <w:style w:type="character" w:customStyle="1" w:styleId="HeaderChar">
    <w:name w:val="Header Char"/>
    <w:basedOn w:val="DefaultParagraphFont"/>
    <w:link w:val="Header"/>
    <w:uiPriority w:val="99"/>
    <w:rsid w:val="003E24DF"/>
    <w:rPr>
      <w:rFonts w:eastAsiaTheme="minorHAnsi"/>
      <w:color w:val="595959" w:themeColor="text1" w:themeTint="A6"/>
      <w:kern w:val="20"/>
      <w:sz w:val="20"/>
      <w:szCs w:val="20"/>
    </w:rPr>
  </w:style>
  <w:style w:type="character" w:styleId="Strong">
    <w:name w:val="Strong"/>
    <w:basedOn w:val="DefaultParagraphFont"/>
    <w:uiPriority w:val="1"/>
    <w:semiHidden/>
    <w:rsid w:val="003E24DF"/>
    <w:rPr>
      <w:b/>
      <w:bCs/>
    </w:rPr>
  </w:style>
  <w:style w:type="paragraph" w:customStyle="1" w:styleId="ContactInfo">
    <w:name w:val="Contact Info"/>
    <w:basedOn w:val="Normal"/>
    <w:uiPriority w:val="1"/>
    <w:qFormat/>
    <w:rsid w:val="00A66B18"/>
    <w:pPr>
      <w:spacing w:before="0" w:after="0"/>
    </w:pPr>
    <w:rPr>
      <w:color w:val="FFFFFF" w:themeColor="background1"/>
    </w:rPr>
  </w:style>
  <w:style w:type="character" w:customStyle="1" w:styleId="Heading2Char">
    <w:name w:val="Heading 2 Char"/>
    <w:basedOn w:val="DefaultParagraphFont"/>
    <w:link w:val="Heading2"/>
    <w:uiPriority w:val="9"/>
    <w:rsid w:val="004A2B0D"/>
    <w:rPr>
      <w:rFonts w:asciiTheme="majorHAnsi" w:eastAsiaTheme="majorEastAsia" w:hAnsiTheme="majorHAnsi" w:cstheme="majorBidi"/>
      <w:color w:val="112F51" w:themeColor="accent1" w:themeShade="BF"/>
      <w:kern w:val="20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083BAA"/>
    <w:pPr>
      <w:spacing w:before="100" w:beforeAutospacing="1" w:after="100" w:afterAutospacing="1"/>
    </w:pPr>
    <w:rPr>
      <w:rFonts w:ascii="Times New Roman" w:eastAsiaTheme="minorEastAsia" w:hAnsi="Times New Roman" w:cs="Times New Roman"/>
      <w:color w:val="auto"/>
      <w:kern w:val="0"/>
      <w:szCs w:val="24"/>
    </w:rPr>
  </w:style>
  <w:style w:type="character" w:styleId="PlaceholderText">
    <w:name w:val="Placeholder Text"/>
    <w:basedOn w:val="DefaultParagraphFont"/>
    <w:uiPriority w:val="99"/>
    <w:semiHidden/>
    <w:rsid w:val="001766D6"/>
    <w:rPr>
      <w:color w:val="808080"/>
    </w:rPr>
  </w:style>
  <w:style w:type="paragraph" w:styleId="Footer">
    <w:name w:val="footer"/>
    <w:basedOn w:val="Normal"/>
    <w:link w:val="FooterChar"/>
    <w:uiPriority w:val="99"/>
    <w:unhideWhenUsed/>
    <w:rsid w:val="00A66B18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customStyle="1" w:styleId="Logo">
    <w:name w:val="Logo"/>
    <w:basedOn w:val="Normal"/>
    <w:next w:val="Normal"/>
    <w:link w:val="LogoChar"/>
    <w:qFormat/>
    <w:rsid w:val="00AA089B"/>
    <w:pPr>
      <w:spacing w:before="0" w:after="0"/>
      <w:ind w:left="-180" w:right="-24"/>
      <w:jc w:val="center"/>
    </w:pPr>
    <w:rPr>
      <w:rFonts w:hAnsi="Calibri"/>
      <w:b/>
      <w:bCs/>
      <w:color w:val="FFFFFF" w:themeColor="background1"/>
      <w:spacing w:val="120"/>
      <w:kern w:val="24"/>
      <w:sz w:val="44"/>
      <w:szCs w:val="48"/>
    </w:rPr>
  </w:style>
  <w:style w:type="character" w:customStyle="1" w:styleId="LogoChar">
    <w:name w:val="Logo Char"/>
    <w:basedOn w:val="DefaultParagraphFont"/>
    <w:link w:val="Logo"/>
    <w:rsid w:val="00AA089B"/>
    <w:rPr>
      <w:rFonts w:eastAsiaTheme="minorHAnsi" w:hAnsi="Calibri"/>
      <w:b/>
      <w:bCs/>
      <w:color w:val="FFFFFF" w:themeColor="background1"/>
      <w:spacing w:val="120"/>
      <w:kern w:val="24"/>
      <w:sz w:val="44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HABBIR\AppData\Roaming\Microsoft\Templates\Big%20wave%20letterhead.dotx" TargetMode="Externa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17406D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4" ma:contentTypeDescription="Create a new document." ma:contentTypeScope="" ma:versionID="2d714a3296df14eba7a100bb665443ca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49549bf45bfbbfb6cffed527380e77e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E09AE5A-B3B6-44BC-8570-615CB5E05A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3B74C0E-7993-40E1-930F-CF78C434EB6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F3428B7B-A1F9-4CED-B52D-314C139B24C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Big wave letterhead.dotx</Template>
  <TotalTime>0</TotalTime>
  <Pages>7</Pages>
  <Words>134</Words>
  <Characters>765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2025-01-19T18:42:00Z</dcterms:created>
  <dcterms:modified xsi:type="dcterms:W3CDTF">2025-01-19T19:10:00Z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